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E5" w:rsidRPr="00152EA4" w:rsidRDefault="006E08E5" w:rsidP="006E08E5">
      <w:pPr>
        <w:spacing w:after="0" w:line="240" w:lineRule="auto"/>
        <w:rPr>
          <w:b/>
          <w:sz w:val="28"/>
        </w:rPr>
      </w:pPr>
      <w:r w:rsidRPr="00152EA4">
        <w:rPr>
          <w:b/>
          <w:sz w:val="28"/>
        </w:rPr>
        <w:t>Individuele reflectie op het project</w:t>
      </w:r>
    </w:p>
    <w:p w:rsidR="006E08E5" w:rsidRDefault="006E08E5" w:rsidP="006E08E5">
      <w:pPr>
        <w:spacing w:after="0" w:line="240" w:lineRule="auto"/>
      </w:pPr>
    </w:p>
    <w:p w:rsidR="006E08E5" w:rsidRDefault="006E08E5" w:rsidP="006E08E5">
      <w:pPr>
        <w:spacing w:after="0" w:line="240" w:lineRule="auto"/>
      </w:pPr>
      <w:r>
        <w:t>Beantwoord de volgende vragen</w:t>
      </w:r>
      <w:r w:rsidR="00AF02DD">
        <w:t xml:space="preserve"> (het heeft onze voorkeur dat je dit zo compleet, maar ook zo kort mogelijk verwoordt; je hoeft de genoemde maximum aantallen woorden dus zeker niet te gebruiker; liever minder)</w:t>
      </w:r>
      <w:r>
        <w:t>:</w:t>
      </w:r>
    </w:p>
    <w:p w:rsidR="006E08E5" w:rsidRDefault="006E08E5" w:rsidP="006E08E5">
      <w:pPr>
        <w:spacing w:after="0" w:line="240" w:lineRule="auto"/>
      </w:pPr>
    </w:p>
    <w:tbl>
      <w:tblPr>
        <w:tblStyle w:val="TableGrid"/>
        <w:tblW w:w="0" w:type="auto"/>
        <w:tblInd w:w="9" w:type="dxa"/>
        <w:tblLook w:val="04A0" w:firstRow="1" w:lastRow="0" w:firstColumn="1" w:lastColumn="0" w:noHBand="0" w:noVBand="1"/>
      </w:tblPr>
      <w:tblGrid>
        <w:gridCol w:w="1289"/>
        <w:gridCol w:w="1552"/>
        <w:gridCol w:w="1553"/>
        <w:gridCol w:w="1553"/>
        <w:gridCol w:w="1553"/>
        <w:gridCol w:w="1553"/>
      </w:tblGrid>
      <w:tr w:rsidR="006E08E5" w:rsidTr="00625241">
        <w:tc>
          <w:tcPr>
            <w:tcW w:w="9053" w:type="dxa"/>
            <w:gridSpan w:val="6"/>
          </w:tcPr>
          <w:p w:rsidR="006E08E5" w:rsidRPr="00152EA4" w:rsidRDefault="006E08E5" w:rsidP="00625241">
            <w:pPr>
              <w:rPr>
                <w:i/>
              </w:rPr>
            </w:pPr>
            <w:r w:rsidRPr="006B765A">
              <w:rPr>
                <w:i/>
                <w:color w:val="5B9BD5" w:themeColor="accent1"/>
              </w:rPr>
              <w:t>Wat is jouw belangrijkste leerpunt uit Scrum (vergelijk hiervoor de aanpak van eerdere projecten) (</w:t>
            </w:r>
            <w:proofErr w:type="gramStart"/>
            <w:r w:rsidRPr="006B765A">
              <w:rPr>
                <w:i/>
                <w:color w:val="5B9BD5" w:themeColor="accent1"/>
              </w:rPr>
              <w:t>max</w:t>
            </w:r>
            <w:proofErr w:type="gramEnd"/>
            <w:r w:rsidRPr="006B765A">
              <w:rPr>
                <w:i/>
                <w:color w:val="5B9BD5" w:themeColor="accent1"/>
              </w:rPr>
              <w:t>. 100 woorden).</w:t>
            </w:r>
          </w:p>
        </w:tc>
      </w:tr>
      <w:tr w:rsidR="006E08E5" w:rsidTr="00625241">
        <w:tc>
          <w:tcPr>
            <w:tcW w:w="9053" w:type="dxa"/>
            <w:gridSpan w:val="6"/>
          </w:tcPr>
          <w:p w:rsidR="006E08E5" w:rsidRDefault="006B765A" w:rsidP="00625241">
            <w:r>
              <w:t>Vergeleken met voorgaande projecten was er nu een veel duidelijkere taakverdeling, wat een stukje rust schepte in de grote chaos die projecten met zich meebrengen</w:t>
            </w:r>
          </w:p>
        </w:tc>
      </w:tr>
      <w:tr w:rsidR="006E08E5" w:rsidTr="00625241">
        <w:tc>
          <w:tcPr>
            <w:tcW w:w="9053" w:type="dxa"/>
            <w:gridSpan w:val="6"/>
          </w:tcPr>
          <w:p w:rsidR="006E08E5" w:rsidRPr="006B765A" w:rsidRDefault="006E08E5" w:rsidP="00625241">
            <w:pPr>
              <w:rPr>
                <w:i/>
                <w:color w:val="5B9BD5" w:themeColor="accent1"/>
              </w:rPr>
            </w:pPr>
            <w:r w:rsidRPr="006B765A">
              <w:rPr>
                <w:i/>
                <w:color w:val="5B9BD5" w:themeColor="accent1"/>
              </w:rPr>
              <w:t xml:space="preserve">Wat is jouw belangrijkste inbreng in dit project geweest (in een </w:t>
            </w:r>
            <w:proofErr w:type="spellStart"/>
            <w:r w:rsidRPr="006B765A">
              <w:rPr>
                <w:i/>
                <w:color w:val="5B9BD5" w:themeColor="accent1"/>
              </w:rPr>
              <w:t>bullet</w:t>
            </w:r>
            <w:proofErr w:type="spellEnd"/>
            <w:r w:rsidRPr="006B765A">
              <w:rPr>
                <w:i/>
                <w:color w:val="5B9BD5" w:themeColor="accent1"/>
              </w:rPr>
              <w:t xml:space="preserve"> list; maximaal 100 woorden).</w:t>
            </w:r>
          </w:p>
        </w:tc>
      </w:tr>
      <w:tr w:rsidR="006E08E5" w:rsidTr="00625241">
        <w:tc>
          <w:tcPr>
            <w:tcW w:w="9053" w:type="dxa"/>
            <w:gridSpan w:val="6"/>
          </w:tcPr>
          <w:p w:rsidR="006E08E5" w:rsidRDefault="006B765A" w:rsidP="005E632A">
            <w:pPr>
              <w:pStyle w:val="ListParagraph"/>
              <w:numPr>
                <w:ilvl w:val="0"/>
                <w:numId w:val="1"/>
              </w:numPr>
            </w:pPr>
            <w:r>
              <w:t xml:space="preserve">De </w:t>
            </w:r>
            <w:proofErr w:type="gramStart"/>
            <w:r>
              <w:t>implementatie</w:t>
            </w:r>
            <w:proofErr w:type="gramEnd"/>
            <w:r>
              <w:t xml:space="preserve"> van de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relatie</w:t>
            </w:r>
            <w:r w:rsidR="005E632A">
              <w:t xml:space="preserve"> tussen </w:t>
            </w:r>
            <w:proofErr w:type="spellStart"/>
            <w:r w:rsidR="005E632A">
              <w:t>NewsArticle</w:t>
            </w:r>
            <w:proofErr w:type="spellEnd"/>
            <w:r w:rsidR="005E632A">
              <w:t xml:space="preserve"> en </w:t>
            </w:r>
            <w:proofErr w:type="spellStart"/>
            <w:r w:rsidR="005E632A">
              <w:t>NewsCategory</w:t>
            </w:r>
            <w:proofErr w:type="spellEnd"/>
          </w:p>
          <w:p w:rsidR="005E632A" w:rsidRDefault="005E632A" w:rsidP="005E632A">
            <w:pPr>
              <w:pStyle w:val="ListParagraph"/>
              <w:numPr>
                <w:ilvl w:val="0"/>
                <w:numId w:val="1"/>
              </w:numPr>
            </w:pPr>
            <w:r>
              <w:t>Het contactformulier</w:t>
            </w:r>
          </w:p>
          <w:p w:rsidR="005E632A" w:rsidRDefault="005E632A" w:rsidP="005E632A">
            <w:pPr>
              <w:pStyle w:val="ListParagraph"/>
              <w:numPr>
                <w:ilvl w:val="0"/>
                <w:numId w:val="1"/>
              </w:numPr>
            </w:pPr>
            <w:r>
              <w:t>Vullen van de databases</w:t>
            </w:r>
          </w:p>
          <w:p w:rsidR="005E632A" w:rsidRDefault="005E632A" w:rsidP="005E632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Socialmedia</w:t>
            </w:r>
            <w:proofErr w:type="spellEnd"/>
            <w:r>
              <w:t xml:space="preserve"> share-bar</w:t>
            </w:r>
            <w:r w:rsidR="007C7B7B">
              <w:t xml:space="preserve"> </w:t>
            </w:r>
            <w:proofErr w:type="spellStart"/>
            <w:r w:rsidR="007C7B7B">
              <w:t>incl</w:t>
            </w:r>
            <w:proofErr w:type="spellEnd"/>
            <w:r w:rsidR="007C7B7B">
              <w:t xml:space="preserve"> achterliggende werking</w:t>
            </w:r>
          </w:p>
        </w:tc>
      </w:tr>
      <w:tr w:rsidR="006E08E5" w:rsidTr="00625241">
        <w:tc>
          <w:tcPr>
            <w:tcW w:w="9053" w:type="dxa"/>
            <w:gridSpan w:val="6"/>
          </w:tcPr>
          <w:p w:rsidR="006E08E5" w:rsidRPr="006B765A" w:rsidRDefault="006E08E5" w:rsidP="00625241">
            <w:pPr>
              <w:rPr>
                <w:i/>
                <w:color w:val="5B9BD5" w:themeColor="accent1"/>
              </w:rPr>
            </w:pPr>
            <w:r w:rsidRPr="006B765A">
              <w:rPr>
                <w:i/>
                <w:color w:val="5B9BD5" w:themeColor="accent1"/>
              </w:rPr>
              <w:t>Wat vind je van de samenwerking met je groepsgenoten (maximaal 50 woorden)?</w:t>
            </w:r>
          </w:p>
        </w:tc>
      </w:tr>
      <w:tr w:rsidR="006E08E5" w:rsidTr="00625241">
        <w:tc>
          <w:tcPr>
            <w:tcW w:w="9053" w:type="dxa"/>
            <w:gridSpan w:val="6"/>
          </w:tcPr>
          <w:p w:rsidR="006E08E5" w:rsidRPr="00152EA4" w:rsidRDefault="006B765A" w:rsidP="00625241">
            <w:r>
              <w:t xml:space="preserve">De samenwerking was optimaal in dit project. We zaten zo goed als elke dag op school, en als we niet samen op school zaten, waren we in gesprek via </w:t>
            </w:r>
            <w:proofErr w:type="spellStart"/>
            <w:r>
              <w:t>Mumble</w:t>
            </w:r>
            <w:proofErr w:type="spellEnd"/>
            <w:r>
              <w:t>.</w:t>
            </w:r>
          </w:p>
        </w:tc>
      </w:tr>
      <w:tr w:rsidR="00AF02DD" w:rsidTr="00625241">
        <w:tc>
          <w:tcPr>
            <w:tcW w:w="9053" w:type="dxa"/>
            <w:gridSpan w:val="6"/>
          </w:tcPr>
          <w:p w:rsidR="00AF02DD" w:rsidRPr="006B765A" w:rsidRDefault="00AF02DD" w:rsidP="00625241">
            <w:pPr>
              <w:rPr>
                <w:i/>
                <w:color w:val="5B9BD5" w:themeColor="accent1"/>
              </w:rPr>
            </w:pPr>
            <w:r w:rsidRPr="006B765A">
              <w:rPr>
                <w:i/>
                <w:color w:val="5B9BD5" w:themeColor="accent1"/>
              </w:rPr>
              <w:t xml:space="preserve">Toon in een grafiek (in regels code per gebruiker) hoe het werk is verdeeld binnen het team (voor instructie zie </w:t>
            </w:r>
            <w:proofErr w:type="spellStart"/>
            <w:r w:rsidRPr="006B765A">
              <w:rPr>
                <w:i/>
                <w:color w:val="5B9BD5" w:themeColor="accent1"/>
              </w:rPr>
              <w:t>BlackBoard</w:t>
            </w:r>
            <w:proofErr w:type="spellEnd"/>
            <w:r w:rsidRPr="006B765A">
              <w:rPr>
                <w:i/>
                <w:color w:val="5B9BD5" w:themeColor="accent1"/>
              </w:rPr>
              <w:t>)</w:t>
            </w:r>
          </w:p>
        </w:tc>
      </w:tr>
      <w:tr w:rsidR="00AF02DD" w:rsidTr="00625241">
        <w:tc>
          <w:tcPr>
            <w:tcW w:w="9053" w:type="dxa"/>
            <w:gridSpan w:val="6"/>
          </w:tcPr>
          <w:p w:rsidR="00AF02DD" w:rsidRPr="00AF02DD" w:rsidRDefault="005E632A" w:rsidP="00625241">
            <w:r>
              <w:t>&lt;</w:t>
            </w:r>
            <w:proofErr w:type="spellStart"/>
            <w:r>
              <w:t>insert</w:t>
            </w:r>
            <w:proofErr w:type="spellEnd"/>
            <w:r>
              <w:t xml:space="preserve"> niet-leesbare </w:t>
            </w:r>
            <w:proofErr w:type="spellStart"/>
            <w:r>
              <w:t>graph</w:t>
            </w:r>
            <w:proofErr w:type="spellEnd"/>
            <w:r>
              <w:t>&gt;</w:t>
            </w:r>
          </w:p>
        </w:tc>
      </w:tr>
      <w:tr w:rsidR="00AF02DD" w:rsidTr="00625241">
        <w:tc>
          <w:tcPr>
            <w:tcW w:w="9053" w:type="dxa"/>
            <w:gridSpan w:val="6"/>
          </w:tcPr>
          <w:p w:rsidR="00AF02DD" w:rsidRPr="006B765A" w:rsidRDefault="00AF02DD" w:rsidP="00625241">
            <w:pPr>
              <w:rPr>
                <w:i/>
                <w:color w:val="5B9BD5" w:themeColor="accent1"/>
              </w:rPr>
            </w:pPr>
            <w:r w:rsidRPr="006B765A">
              <w:rPr>
                <w:i/>
                <w:color w:val="5B9BD5" w:themeColor="accent1"/>
              </w:rPr>
              <w:t>Verklaar de verschillen in inbreng tussen de verschillende groepsleden (</w:t>
            </w:r>
            <w:proofErr w:type="gramStart"/>
            <w:r w:rsidRPr="006B765A">
              <w:rPr>
                <w:i/>
                <w:color w:val="5B9BD5" w:themeColor="accent1"/>
              </w:rPr>
              <w:t>max</w:t>
            </w:r>
            <w:proofErr w:type="gramEnd"/>
            <w:r w:rsidRPr="006B765A">
              <w:rPr>
                <w:i/>
                <w:color w:val="5B9BD5" w:themeColor="accent1"/>
              </w:rPr>
              <w:t>. 50 woorden per groepslid)</w:t>
            </w:r>
          </w:p>
        </w:tc>
      </w:tr>
      <w:tr w:rsidR="00AF02DD" w:rsidTr="00AF02DD">
        <w:tc>
          <w:tcPr>
            <w:tcW w:w="1289" w:type="dxa"/>
          </w:tcPr>
          <w:p w:rsidR="00AF02DD" w:rsidRPr="00AF02DD" w:rsidRDefault="00AF02DD" w:rsidP="00625241">
            <w:pPr>
              <w:rPr>
                <w:i/>
              </w:rPr>
            </w:pPr>
            <w:r w:rsidRPr="00AF02DD">
              <w:rPr>
                <w:i/>
              </w:rPr>
              <w:t>Namen</w:t>
            </w:r>
          </w:p>
        </w:tc>
        <w:tc>
          <w:tcPr>
            <w:tcW w:w="1552" w:type="dxa"/>
          </w:tcPr>
          <w:p w:rsidR="00AF02DD" w:rsidRPr="00AF02DD" w:rsidRDefault="006B765A" w:rsidP="00625241">
            <w:r>
              <w:t>Roderick</w:t>
            </w:r>
          </w:p>
        </w:tc>
        <w:tc>
          <w:tcPr>
            <w:tcW w:w="1553" w:type="dxa"/>
          </w:tcPr>
          <w:p w:rsidR="00AF02DD" w:rsidRPr="00AF02DD" w:rsidRDefault="006B765A" w:rsidP="00625241">
            <w:r>
              <w:t>Tim</w:t>
            </w:r>
          </w:p>
        </w:tc>
        <w:tc>
          <w:tcPr>
            <w:tcW w:w="1553" w:type="dxa"/>
          </w:tcPr>
          <w:p w:rsidR="00AF02DD" w:rsidRPr="00AF02DD" w:rsidRDefault="006B765A" w:rsidP="00625241">
            <w:r>
              <w:t>Dennis</w:t>
            </w:r>
          </w:p>
        </w:tc>
        <w:tc>
          <w:tcPr>
            <w:tcW w:w="1553" w:type="dxa"/>
          </w:tcPr>
          <w:p w:rsidR="00AF02DD" w:rsidRPr="00AF02DD" w:rsidRDefault="006B765A" w:rsidP="00625241">
            <w:r>
              <w:t>Kevin</w:t>
            </w:r>
          </w:p>
        </w:tc>
        <w:tc>
          <w:tcPr>
            <w:tcW w:w="1553" w:type="dxa"/>
          </w:tcPr>
          <w:p w:rsidR="00AF02DD" w:rsidRPr="00AF02DD" w:rsidRDefault="006B765A" w:rsidP="00625241">
            <w:r>
              <w:t>Miladin</w:t>
            </w:r>
          </w:p>
        </w:tc>
      </w:tr>
      <w:tr w:rsidR="00AF02DD" w:rsidTr="00AF02DD">
        <w:tc>
          <w:tcPr>
            <w:tcW w:w="1289" w:type="dxa"/>
          </w:tcPr>
          <w:p w:rsidR="00AF02DD" w:rsidRPr="00AF02DD" w:rsidRDefault="00AF02DD" w:rsidP="00625241">
            <w:pPr>
              <w:rPr>
                <w:i/>
              </w:rPr>
            </w:pPr>
            <w:r w:rsidRPr="00AF02DD">
              <w:rPr>
                <w:i/>
              </w:rPr>
              <w:t>Beschrijving</w:t>
            </w:r>
          </w:p>
        </w:tc>
        <w:tc>
          <w:tcPr>
            <w:tcW w:w="1552" w:type="dxa"/>
          </w:tcPr>
          <w:p w:rsidR="00AF02DD" w:rsidRPr="00AF02DD" w:rsidRDefault="006B765A" w:rsidP="00625241">
            <w:r>
              <w:t>Ondanks het feit dat hij heel veel eerstejaars dingen moest herkansen, nog steeds ruim meer dan voldoende mee gedaan.</w:t>
            </w:r>
          </w:p>
        </w:tc>
        <w:tc>
          <w:tcPr>
            <w:tcW w:w="1553" w:type="dxa"/>
          </w:tcPr>
          <w:p w:rsidR="00AF02DD" w:rsidRPr="00AF02DD" w:rsidRDefault="006B765A" w:rsidP="00625241">
            <w:r>
              <w:t>Communicatie schiet af en toe te kort, maar na een tijdje niks gehoord te hebben heeft hij opeens een heel stuk af.</w:t>
            </w:r>
          </w:p>
        </w:tc>
        <w:tc>
          <w:tcPr>
            <w:tcW w:w="1553" w:type="dxa"/>
          </w:tcPr>
          <w:p w:rsidR="00AF02DD" w:rsidRPr="00AF02DD" w:rsidRDefault="006B765A" w:rsidP="00625241">
            <w:r>
              <w:t>Samen met Kevin extreem goed in CSS</w:t>
            </w:r>
            <w:r w:rsidR="007C7B7B">
              <w:t xml:space="preserve"> en html</w:t>
            </w:r>
          </w:p>
        </w:tc>
        <w:tc>
          <w:tcPr>
            <w:tcW w:w="1553" w:type="dxa"/>
          </w:tcPr>
          <w:p w:rsidR="00AF02DD" w:rsidRPr="00AF02DD" w:rsidRDefault="006B765A" w:rsidP="00625241">
            <w:r>
              <w:t>Samen met Dennis extreem goed in CSS</w:t>
            </w:r>
            <w:r w:rsidR="007C7B7B">
              <w:t xml:space="preserve"> en </w:t>
            </w:r>
            <w:r w:rsidR="007C7B7B">
              <w:t>html</w:t>
            </w:r>
          </w:p>
        </w:tc>
        <w:tc>
          <w:tcPr>
            <w:tcW w:w="1553" w:type="dxa"/>
          </w:tcPr>
          <w:p w:rsidR="00AF02DD" w:rsidRPr="00AF02DD" w:rsidRDefault="005E632A" w:rsidP="005E632A">
            <w:r>
              <w:t>In plaats van 1 groot ding, aan redelijk veel dingen een stukje bijgedrage</w:t>
            </w:r>
            <w:bookmarkStart w:id="0" w:name="_GoBack"/>
            <w:bookmarkEnd w:id="0"/>
            <w:r>
              <w:t>n</w:t>
            </w:r>
          </w:p>
        </w:tc>
      </w:tr>
      <w:tr w:rsidR="006E08E5" w:rsidTr="00625241">
        <w:tc>
          <w:tcPr>
            <w:tcW w:w="9053" w:type="dxa"/>
            <w:gridSpan w:val="6"/>
          </w:tcPr>
          <w:p w:rsidR="006E08E5" w:rsidRPr="006B765A" w:rsidRDefault="006E08E5" w:rsidP="00625241">
            <w:pPr>
              <w:rPr>
                <w:i/>
                <w:color w:val="5B9BD5" w:themeColor="accent1"/>
              </w:rPr>
            </w:pPr>
            <w:r w:rsidRPr="006B765A">
              <w:rPr>
                <w:i/>
                <w:color w:val="5B9BD5" w:themeColor="accent1"/>
              </w:rPr>
              <w:t>Wat zou je in een volgend project anders doen (maximaal 50 woorden)?</w:t>
            </w:r>
          </w:p>
        </w:tc>
      </w:tr>
      <w:tr w:rsidR="006E08E5" w:rsidTr="00625241">
        <w:tc>
          <w:tcPr>
            <w:tcW w:w="9053" w:type="dxa"/>
            <w:gridSpan w:val="6"/>
          </w:tcPr>
          <w:p w:rsidR="006E08E5" w:rsidRPr="00152EA4" w:rsidRDefault="006B765A" w:rsidP="00625241">
            <w:r>
              <w:t>Mijzelf nét dat stukje meer op de voorgrond plaatsen, waar ik nu (naar mijn mening) nog redelijk wat op de achtergrond stond</w:t>
            </w:r>
          </w:p>
        </w:tc>
      </w:tr>
      <w:tr w:rsidR="006E08E5" w:rsidTr="00625241">
        <w:tc>
          <w:tcPr>
            <w:tcW w:w="9053" w:type="dxa"/>
            <w:gridSpan w:val="6"/>
          </w:tcPr>
          <w:p w:rsidR="006E08E5" w:rsidRPr="006B765A" w:rsidRDefault="006E08E5" w:rsidP="00625241">
            <w:pPr>
              <w:rPr>
                <w:i/>
                <w:color w:val="5B9BD5" w:themeColor="accent1"/>
              </w:rPr>
            </w:pPr>
            <w:r w:rsidRPr="006B765A">
              <w:rPr>
                <w:i/>
                <w:color w:val="5B9BD5" w:themeColor="accent1"/>
              </w:rPr>
              <w:t>Waar ben je trots op (maximaal 50 woorden)?</w:t>
            </w:r>
          </w:p>
        </w:tc>
      </w:tr>
      <w:tr w:rsidR="006E08E5" w:rsidTr="00625241">
        <w:tc>
          <w:tcPr>
            <w:tcW w:w="9053" w:type="dxa"/>
            <w:gridSpan w:val="6"/>
          </w:tcPr>
          <w:p w:rsidR="006E08E5" w:rsidRPr="007C7B7B" w:rsidRDefault="005E632A" w:rsidP="00625241">
            <w:r>
              <w:t>Ik ben trots op het feit dat ondanks we zo ontzettend veel technische tegenslagen hebben gehad, we uiteindelijk toch een volledig werkend product konden opleveren.</w:t>
            </w:r>
          </w:p>
        </w:tc>
      </w:tr>
    </w:tbl>
    <w:p w:rsidR="008949EA" w:rsidRDefault="008949EA"/>
    <w:sectPr w:rsidR="00894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8241C"/>
    <w:multiLevelType w:val="hybridMultilevel"/>
    <w:tmpl w:val="102478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5A"/>
    <w:rsid w:val="005E632A"/>
    <w:rsid w:val="006B765A"/>
    <w:rsid w:val="006E08E5"/>
    <w:rsid w:val="007C7B7B"/>
    <w:rsid w:val="008949EA"/>
    <w:rsid w:val="00AF02DD"/>
    <w:rsid w:val="00FB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3D777-47F4-4358-BBB4-D630B211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iladin\Downloads\scorro\Testen\SE-6%20-%20Praktijkopdracht%20-%20Template%20voor%20individuele%20reflecti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SE-6 - Praktijkopdracht - Template voor individuele reflectie.dotx</Template>
  <TotalTime>2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Rebano</dc:creator>
  <cp:keywords/>
  <dc:description/>
  <cp:lastModifiedBy>Jeremić, M. (14105039)</cp:lastModifiedBy>
  <cp:revision>2</cp:revision>
  <dcterms:created xsi:type="dcterms:W3CDTF">2017-01-19T23:33:00Z</dcterms:created>
  <dcterms:modified xsi:type="dcterms:W3CDTF">2017-01-19T23:33:00Z</dcterms:modified>
</cp:coreProperties>
</file>